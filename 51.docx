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CE" w:rsidRDefault="00B57ACE"/>
    <w:p w:rsidR="00B57ACE" w:rsidRDefault="00B57ACE">
      <w:r w:rsidRPr="00292843"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sim 1" o:spid="_x0000_i1025" type="#_x0000_t75" style="width:344.25pt;height:159pt;visibility:visible">
            <v:imagedata r:id="rId4" o:title=""/>
          </v:shape>
        </w:pict>
      </w:r>
    </w:p>
    <w:p w:rsidR="00B57ACE" w:rsidRDefault="00B57ACE"/>
    <w:p w:rsidR="00B57ACE" w:rsidRDefault="00B57ACE">
      <w:r w:rsidRPr="00292843">
        <w:rPr>
          <w:noProof/>
          <w:lang w:eastAsia="tr-TR"/>
        </w:rPr>
        <w:pict>
          <v:shape id="Resim 2" o:spid="_x0000_i1026" type="#_x0000_t75" style="width:418.5pt;height:253.5pt;visibility:visible">
            <v:imagedata r:id="rId5" o:title=""/>
          </v:shape>
        </w:pict>
      </w:r>
    </w:p>
    <w:p w:rsidR="00B57ACE" w:rsidRDefault="00B57ACE"/>
    <w:p w:rsidR="00B57ACE" w:rsidRDefault="00B57ACE">
      <w:r w:rsidRPr="00292843">
        <w:rPr>
          <w:noProof/>
          <w:lang w:eastAsia="tr-TR"/>
        </w:rPr>
        <w:pict>
          <v:shape id="Resim 3" o:spid="_x0000_i1027" type="#_x0000_t75" style="width:279.75pt;height:129.75pt;visibility:visible">
            <v:imagedata r:id="rId6" o:title=""/>
          </v:shape>
        </w:pict>
      </w:r>
    </w:p>
    <w:p w:rsidR="00B57ACE" w:rsidRDefault="00B57ACE"/>
    <w:p w:rsidR="00B57ACE" w:rsidRDefault="00B57ACE">
      <w:pPr>
        <w:rPr>
          <w:noProof/>
          <w:lang w:eastAsia="tr-TR"/>
        </w:rPr>
      </w:pPr>
    </w:p>
    <w:p w:rsidR="00B57ACE" w:rsidRDefault="00B57ACE">
      <w:r w:rsidRPr="00292843">
        <w:rPr>
          <w:noProof/>
          <w:lang w:eastAsia="tr-TR"/>
        </w:rPr>
        <w:pict>
          <v:shape id="Resim 4" o:spid="_x0000_i1028" type="#_x0000_t75" style="width:442.5pt;height:296.25pt;visibility:visible">
            <v:imagedata r:id="rId7" o:title="" croptop="17680f" cropbottom="-4435f" cropright="30986f"/>
          </v:shape>
        </w:pict>
      </w:r>
    </w:p>
    <w:p w:rsidR="00B57ACE" w:rsidRDefault="00B57ACE"/>
    <w:p w:rsidR="00B57ACE" w:rsidRDefault="00B57ACE">
      <w:r w:rsidRPr="00292843">
        <w:rPr>
          <w:noProof/>
          <w:lang w:eastAsia="tr-TR"/>
        </w:rPr>
        <w:pict>
          <v:shape id="Resim 5" o:spid="_x0000_i1029" type="#_x0000_t75" style="width:282.75pt;height:327.75pt;visibility:visible">
            <v:imagedata r:id="rId8" o:title=""/>
          </v:shape>
        </w:pict>
      </w:r>
    </w:p>
    <w:p w:rsidR="00B57ACE" w:rsidRDefault="00B57ACE">
      <w:r w:rsidRPr="00292843">
        <w:rPr>
          <w:noProof/>
          <w:lang w:eastAsia="tr-TR"/>
        </w:rPr>
        <w:pict>
          <v:shape id="Resim 6" o:spid="_x0000_i1030" type="#_x0000_t75" style="width:452.25pt;height:120pt;visibility:visible">
            <v:imagedata r:id="rId9" o:title=""/>
          </v:shape>
        </w:pict>
      </w:r>
    </w:p>
    <w:p w:rsidR="00B57ACE" w:rsidRDefault="00B57ACE"/>
    <w:p w:rsidR="00B57ACE" w:rsidRDefault="00B57ACE">
      <w:pPr>
        <w:rPr>
          <w:noProof/>
          <w:lang w:eastAsia="tr-TR"/>
        </w:rPr>
      </w:pPr>
      <w:r>
        <w:t>2:</w:t>
      </w:r>
      <w:r w:rsidRPr="008A17B6">
        <w:rPr>
          <w:noProof/>
          <w:lang w:eastAsia="tr-TR"/>
        </w:rPr>
        <w:t xml:space="preserve"> </w:t>
      </w:r>
    </w:p>
    <w:p w:rsidR="00B57ACE" w:rsidRDefault="00B57ACE">
      <w:pPr>
        <w:rPr>
          <w:noProof/>
          <w:lang w:eastAsia="tr-TR"/>
        </w:rPr>
      </w:pPr>
    </w:p>
    <w:p w:rsidR="00B57ACE" w:rsidRDefault="00B57ACE">
      <w:r w:rsidRPr="00292843">
        <w:rPr>
          <w:noProof/>
          <w:lang w:eastAsia="tr-TR"/>
        </w:rPr>
        <w:pict>
          <v:shape id="Resim 7" o:spid="_x0000_i1031" type="#_x0000_t75" style="width:431.25pt;height:323.25pt;visibility:visible">
            <v:imagedata r:id="rId10" o:title="" croptop="16300f" cropbottom="156f" cropright="31009f"/>
          </v:shape>
        </w:pict>
      </w:r>
    </w:p>
    <w:p w:rsidR="00B57ACE" w:rsidRDefault="00B57ACE">
      <w:r w:rsidRPr="00292843">
        <w:rPr>
          <w:noProof/>
          <w:lang w:eastAsia="tr-TR"/>
        </w:rPr>
        <w:pict>
          <v:shape id="Resim 8" o:spid="_x0000_i1032" type="#_x0000_t75" style="width:334.5pt;height:302.25pt;visibility:visible">
            <v:imagedata r:id="rId11" o:title=""/>
          </v:shape>
        </w:pict>
      </w:r>
    </w:p>
    <w:p w:rsidR="00B57ACE" w:rsidRDefault="00B57ACE"/>
    <w:p w:rsidR="00B57ACE" w:rsidRDefault="00B57ACE">
      <w:r w:rsidRPr="00292843">
        <w:rPr>
          <w:noProof/>
          <w:lang w:eastAsia="tr-TR"/>
        </w:rPr>
        <w:pict>
          <v:shape id="Resim 9" o:spid="_x0000_i1033" type="#_x0000_t75" style="width:330.75pt;height:183pt;visibility:visible">
            <v:imagedata r:id="rId12" o:title=""/>
          </v:shape>
        </w:pict>
      </w:r>
      <w:bookmarkStart w:id="0" w:name="_GoBack"/>
      <w:bookmarkEnd w:id="0"/>
    </w:p>
    <w:sectPr w:rsidR="00B57ACE" w:rsidSect="00C76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67BB"/>
    <w:rsid w:val="00292843"/>
    <w:rsid w:val="00340ECA"/>
    <w:rsid w:val="00417A3D"/>
    <w:rsid w:val="005C2AEC"/>
    <w:rsid w:val="006B32C1"/>
    <w:rsid w:val="008A17B6"/>
    <w:rsid w:val="00B57ACE"/>
    <w:rsid w:val="00C76072"/>
    <w:rsid w:val="00CE1FB6"/>
    <w:rsid w:val="00F2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7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4</Pages>
  <Words>4</Words>
  <Characters>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ve Mobil Öğle</dc:creator>
  <cp:keywords/>
  <dc:description/>
  <cp:lastModifiedBy>x</cp:lastModifiedBy>
  <cp:revision>2</cp:revision>
  <dcterms:created xsi:type="dcterms:W3CDTF">2021-12-23T12:39:00Z</dcterms:created>
  <dcterms:modified xsi:type="dcterms:W3CDTF">2022-02-19T13:12:00Z</dcterms:modified>
</cp:coreProperties>
</file>